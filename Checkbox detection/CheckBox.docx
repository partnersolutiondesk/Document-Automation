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8"/>
        <w:gridCol w:w="3986"/>
        <w:gridCol w:w="2826"/>
      </w:tblGrid>
      <w:tr w:rsidR="00E83A89" w14:paraId="19188CF4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EA5D6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CB625" w14:textId="77777777" w:rsidR="00E83A89" w:rsidRDefault="00000000">
            <w:pPr>
              <w:spacing w:after="0" w:line="240" w:lineRule="auto"/>
            </w:pPr>
            <w:r>
              <w:t>Function Name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7426" w14:textId="77777777" w:rsidR="00E83A89" w:rsidRDefault="00000000">
            <w:pPr>
              <w:spacing w:after="0" w:line="240" w:lineRule="auto"/>
            </w:pPr>
            <w:r>
              <w:t>Logic</w:t>
            </w:r>
          </w:p>
        </w:tc>
      </w:tr>
      <w:tr w:rsidR="00E83A89" w14:paraId="0550C18C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43A7D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C30D" w14:textId="77777777" w:rsidR="00E83A89" w:rsidRDefault="00000000">
            <w:pPr>
              <w:spacing w:after="0" w:line="240" w:lineRule="auto"/>
            </w:pPr>
            <w:proofErr w:type="spellStart"/>
            <w:r>
              <w:t>process_document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83F2" w14:textId="77777777" w:rsidR="00E83A89" w:rsidRDefault="00000000">
            <w:pPr>
              <w:spacing w:after="0" w:line="240" w:lineRule="auto"/>
            </w:pPr>
            <w:r>
              <w:t>• Entry point for the entire process.</w:t>
            </w:r>
          </w:p>
          <w:p w14:paraId="4E61938F" w14:textId="77777777" w:rsidR="00E83A89" w:rsidRDefault="00000000">
            <w:pPr>
              <w:spacing w:after="0" w:line="240" w:lineRule="auto"/>
            </w:pPr>
            <w:r>
              <w:t xml:space="preserve">• Takes inputs like document path, field names, and OCR </w:t>
            </w:r>
            <w:proofErr w:type="gramStart"/>
            <w:r>
              <w:t>data(</w:t>
            </w:r>
            <w:proofErr w:type="gramEnd"/>
            <w:r>
              <w:t>engine data).</w:t>
            </w:r>
          </w:p>
          <w:p w14:paraId="1066BB14" w14:textId="77777777" w:rsidR="00E83A89" w:rsidRDefault="00000000">
            <w:pPr>
              <w:spacing w:after="0" w:line="240" w:lineRule="auto"/>
            </w:pPr>
            <w:r>
              <w:t>• Coordinates all other functions in the proper sequence.</w:t>
            </w:r>
          </w:p>
          <w:p w14:paraId="5023B7D8" w14:textId="77777777" w:rsidR="00E83A89" w:rsidRDefault="00000000">
            <w:pPr>
              <w:spacing w:after="0" w:line="240" w:lineRule="auto"/>
            </w:pPr>
            <w:r>
              <w:t>• Handles both PDF and image files differently</w:t>
            </w:r>
          </w:p>
        </w:tc>
      </w:tr>
      <w:tr w:rsidR="00E83A89" w14:paraId="234D052B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DD6CE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4021" w14:textId="77777777" w:rsidR="00E83A89" w:rsidRDefault="00000000">
            <w:pPr>
              <w:spacing w:after="0" w:line="240" w:lineRule="auto"/>
            </w:pPr>
            <w:proofErr w:type="spellStart"/>
            <w:r>
              <w:t>load_ocr_data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6FAAB" w14:textId="77777777" w:rsidR="00E83A89" w:rsidRDefault="00000000">
            <w:pPr>
              <w:spacing w:after="0" w:line="240" w:lineRule="auto"/>
            </w:pPr>
            <w:r>
              <w:t xml:space="preserve">• Loads pre-processed text recognition data from JSON </w:t>
            </w:r>
            <w:proofErr w:type="gramStart"/>
            <w:r>
              <w:t>file(</w:t>
            </w:r>
            <w:proofErr w:type="gramEnd"/>
            <w:r>
              <w:t>engine data).</w:t>
            </w:r>
          </w:p>
          <w:p w14:paraId="541B534D" w14:textId="77777777" w:rsidR="00E83A89" w:rsidRDefault="00000000">
            <w:pPr>
              <w:spacing w:after="0" w:line="240" w:lineRule="auto"/>
            </w:pPr>
            <w:r>
              <w:t>• Contains information about all text found in the document.</w:t>
            </w:r>
          </w:p>
          <w:p w14:paraId="3757A171" w14:textId="77777777" w:rsidR="00E83A89" w:rsidRDefault="00000000">
            <w:pPr>
              <w:spacing w:after="0" w:line="240" w:lineRule="auto"/>
            </w:pPr>
            <w:r>
              <w:t>• Includes position, size, and content of each text element.</w:t>
            </w:r>
          </w:p>
          <w:p w14:paraId="37D9382E" w14:textId="77777777" w:rsidR="00E83A89" w:rsidRDefault="00000000">
            <w:pPr>
              <w:spacing w:after="0" w:line="240" w:lineRule="auto"/>
            </w:pPr>
            <w:r>
              <w:t>• Handles potential encoding issues when reading JSON</w:t>
            </w:r>
          </w:p>
        </w:tc>
      </w:tr>
      <w:tr w:rsidR="00E83A89" w14:paraId="4CCA3DB4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0EE6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463F3" w14:textId="77777777" w:rsidR="00E83A89" w:rsidRDefault="00000000">
            <w:pPr>
              <w:spacing w:after="0" w:line="240" w:lineRule="auto"/>
            </w:pPr>
            <w:proofErr w:type="spellStart"/>
            <w:r>
              <w:t>extract_text_regions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254F" w14:textId="77777777" w:rsidR="00E83A89" w:rsidRDefault="00000000">
            <w:pPr>
              <w:spacing w:after="0" w:line="240" w:lineRule="auto"/>
            </w:pPr>
            <w:r>
              <w:t>• Uses the engine data to locate specific fields of interest.</w:t>
            </w:r>
          </w:p>
          <w:p w14:paraId="44B34534" w14:textId="77777777" w:rsidR="00E83A89" w:rsidRDefault="00000000">
            <w:pPr>
              <w:spacing w:after="0" w:line="240" w:lineRule="auto"/>
            </w:pPr>
            <w:r>
              <w:t>• Searches through the text blocks to find matching field names.</w:t>
            </w:r>
          </w:p>
          <w:p w14:paraId="2C72BF52" w14:textId="77777777" w:rsidR="00E83A89" w:rsidRDefault="00000000">
            <w:pPr>
              <w:spacing w:after="0" w:line="240" w:lineRule="auto"/>
            </w:pPr>
            <w:r>
              <w:t>• Records the position and size of these found text regions.</w:t>
            </w:r>
          </w:p>
          <w:p w14:paraId="4922880D" w14:textId="77777777" w:rsidR="00E83A89" w:rsidRDefault="00000000">
            <w:pPr>
              <w:spacing w:after="0" w:line="240" w:lineRule="auto"/>
            </w:pPr>
            <w:r>
              <w:t>• Prepares for checkbox detection near these regions</w:t>
            </w:r>
          </w:p>
        </w:tc>
      </w:tr>
      <w:tr w:rsidR="00E83A89" w14:paraId="1F166023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DFA36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9898" w14:textId="77777777" w:rsidR="00E83A89" w:rsidRDefault="00000000">
            <w:pPr>
              <w:spacing w:after="0" w:line="240" w:lineRule="auto"/>
            </w:pPr>
            <w:proofErr w:type="spellStart"/>
            <w:r>
              <w:t>convert_ocr_blocks_to_structured_data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FB26" w14:textId="77777777" w:rsidR="00E83A89" w:rsidRDefault="00000000">
            <w:pPr>
              <w:spacing w:after="0" w:line="240" w:lineRule="auto"/>
            </w:pPr>
            <w:r>
              <w:t>• Transforms raw OCR blocks into organized data.</w:t>
            </w:r>
          </w:p>
          <w:p w14:paraId="2F35CB6E" w14:textId="77777777" w:rsidR="00E83A89" w:rsidRDefault="00000000">
            <w:pPr>
              <w:spacing w:after="0" w:line="240" w:lineRule="auto"/>
            </w:pPr>
            <w:r>
              <w:t>• Groups text by lines for better context understanding.</w:t>
            </w:r>
          </w:p>
          <w:p w14:paraId="3DCA00B8" w14:textId="77777777" w:rsidR="00E83A89" w:rsidRDefault="00000000">
            <w:pPr>
              <w:spacing w:after="0" w:line="240" w:lineRule="auto"/>
            </w:pPr>
            <w:r>
              <w:t>• Prioritizes LINE blocks over individual WORD blocks.</w:t>
            </w:r>
          </w:p>
          <w:p w14:paraId="098A70CF" w14:textId="77777777" w:rsidR="00E83A89" w:rsidRDefault="00000000">
            <w:pPr>
              <w:spacing w:after="0" w:line="240" w:lineRule="auto"/>
            </w:pPr>
            <w:r>
              <w:t>• Filters out common checkbox answers to avoid confusion</w:t>
            </w:r>
          </w:p>
        </w:tc>
      </w:tr>
      <w:tr w:rsidR="00E83A89" w14:paraId="613E1C24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D543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4E2C" w14:textId="77777777" w:rsidR="00E83A89" w:rsidRDefault="00000000">
            <w:pPr>
              <w:spacing w:after="0" w:line="240" w:lineRule="auto"/>
            </w:pPr>
            <w:proofErr w:type="spellStart"/>
            <w:r>
              <w:t>detect_checkboxes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FB7DD" w14:textId="77777777" w:rsidR="00E83A89" w:rsidRDefault="00000000">
            <w:pPr>
              <w:spacing w:after="0" w:line="240" w:lineRule="auto"/>
            </w:pPr>
            <w:r>
              <w:t>• Analyzes the document image using computer vision.</w:t>
            </w:r>
          </w:p>
          <w:p w14:paraId="363D76DF" w14:textId="77777777" w:rsidR="00E83A89" w:rsidRDefault="00000000">
            <w:pPr>
              <w:spacing w:after="0" w:line="240" w:lineRule="auto"/>
            </w:pPr>
            <w:r>
              <w:t>• Applies thresholding to highlight potential checkbox shapes.</w:t>
            </w:r>
          </w:p>
          <w:p w14:paraId="6F061DD4" w14:textId="77777777" w:rsidR="00E83A89" w:rsidRDefault="00000000">
            <w:pPr>
              <w:spacing w:after="0" w:line="240" w:lineRule="auto"/>
            </w:pPr>
            <w:r>
              <w:t>• Uses the text region heights to determine appropriate checkbox size.</w:t>
            </w:r>
          </w:p>
          <w:p w14:paraId="58B33F88" w14:textId="77777777" w:rsidR="00E83A89" w:rsidRDefault="00000000">
            <w:pPr>
              <w:spacing w:after="0" w:line="240" w:lineRule="auto"/>
            </w:pPr>
            <w:r>
              <w:t>• Filters candidates based on height relative to text fields, and only after the text fields ends.</w:t>
            </w:r>
          </w:p>
          <w:p w14:paraId="6F992570" w14:textId="77777777" w:rsidR="00E83A89" w:rsidRDefault="00000000">
            <w:pPr>
              <w:spacing w:after="0" w:line="240" w:lineRule="auto"/>
            </w:pPr>
            <w:r>
              <w:t xml:space="preserve">• Applies convex and solidity principles to filter the checkboxes </w:t>
            </w:r>
            <w:proofErr w:type="gramStart"/>
            <w:r>
              <w:t>further more</w:t>
            </w:r>
            <w:proofErr w:type="gramEnd"/>
            <w:r>
              <w:t>.</w:t>
            </w:r>
          </w:p>
        </w:tc>
      </w:tr>
      <w:tr w:rsidR="00E83A89" w14:paraId="0CC29EF3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A84FE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DE0A" w14:textId="77777777" w:rsidR="00E83A89" w:rsidRDefault="00000000">
            <w:pPr>
              <w:spacing w:after="0" w:line="240" w:lineRule="auto"/>
            </w:pPr>
            <w:proofErr w:type="spellStart"/>
            <w:r>
              <w:t>calculate_iou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F055" w14:textId="77777777" w:rsidR="00E83A89" w:rsidRDefault="00000000">
            <w:pPr>
              <w:spacing w:after="0" w:line="240" w:lineRule="auto"/>
            </w:pPr>
            <w:r>
              <w:t>• Measures the Intersection over Union between box regions.</w:t>
            </w:r>
          </w:p>
          <w:p w14:paraId="5B16F0C0" w14:textId="77777777" w:rsidR="00E83A89" w:rsidRDefault="00000000">
            <w:pPr>
              <w:spacing w:after="0" w:line="240" w:lineRule="auto"/>
            </w:pPr>
            <w:r>
              <w:t>• Used within checkbox detection to evaluate overlapping shapes.</w:t>
            </w:r>
          </w:p>
          <w:p w14:paraId="1A1EE9F7" w14:textId="77777777" w:rsidR="00E83A89" w:rsidRDefault="00000000">
            <w:pPr>
              <w:spacing w:after="0" w:line="240" w:lineRule="auto"/>
            </w:pPr>
            <w:r>
              <w:t>• Converts box coordinates to calculate precise overlap area.</w:t>
            </w:r>
          </w:p>
          <w:p w14:paraId="2F027802" w14:textId="77777777" w:rsidR="00E83A89" w:rsidRDefault="00000000">
            <w:pPr>
              <w:spacing w:after="0" w:line="240" w:lineRule="auto"/>
            </w:pPr>
            <w:r>
              <w:t>• Returns a value from 0 (no overlap) to 1 (perfect overlap)</w:t>
            </w:r>
          </w:p>
        </w:tc>
      </w:tr>
      <w:tr w:rsidR="00E83A89" w14:paraId="446180C0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888ED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9ABDC" w14:textId="77777777" w:rsidR="00E83A89" w:rsidRDefault="00000000">
            <w:pPr>
              <w:spacing w:after="0" w:line="240" w:lineRule="auto"/>
            </w:pPr>
            <w:proofErr w:type="spellStart"/>
            <w:r>
              <w:t>remove_overlapping_checkboxes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06DE" w14:textId="77777777" w:rsidR="00E83A89" w:rsidRDefault="00000000">
            <w:pPr>
              <w:spacing w:after="0" w:line="240" w:lineRule="auto"/>
            </w:pPr>
            <w:r>
              <w:t>• Takes the list of detected checkbox candidates</w:t>
            </w:r>
          </w:p>
          <w:p w14:paraId="2B7B345D" w14:textId="77777777" w:rsidR="00E83A89" w:rsidRDefault="00000000">
            <w:pPr>
              <w:spacing w:after="0" w:line="240" w:lineRule="auto"/>
            </w:pPr>
            <w:r>
              <w:t>• Sorts them by size (larger boxes prioritized)</w:t>
            </w:r>
          </w:p>
          <w:p w14:paraId="309492BA" w14:textId="77777777" w:rsidR="00E83A89" w:rsidRDefault="00000000">
            <w:pPr>
              <w:spacing w:after="0" w:line="240" w:lineRule="auto"/>
            </w:pPr>
            <w:r>
              <w:t xml:space="preserve">• Compares each box against already-kept boxes using </w:t>
            </w:r>
            <w:proofErr w:type="spellStart"/>
            <w:r>
              <w:t>IoU</w:t>
            </w:r>
            <w:proofErr w:type="spellEnd"/>
          </w:p>
          <w:p w14:paraId="4ECDB339" w14:textId="77777777" w:rsidR="00E83A89" w:rsidRDefault="00000000">
            <w:pPr>
              <w:spacing w:after="0" w:line="240" w:lineRule="auto"/>
            </w:pPr>
            <w:r>
              <w:t>• Removes duplicates that significantly overlap with existing selections</w:t>
            </w:r>
          </w:p>
        </w:tc>
      </w:tr>
      <w:tr w:rsidR="00E83A89" w14:paraId="32725D21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526EE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68DA" w14:textId="77777777" w:rsidR="00E83A89" w:rsidRDefault="00000000">
            <w:pPr>
              <w:spacing w:after="0" w:line="240" w:lineRule="auto"/>
            </w:pPr>
            <w:proofErr w:type="spellStart"/>
            <w:r>
              <w:t>is_checkbox_checked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5EB8" w14:textId="77777777" w:rsidR="00E83A89" w:rsidRDefault="00000000">
            <w:pPr>
              <w:spacing w:after="0" w:line="240" w:lineRule="auto"/>
            </w:pPr>
            <w:r>
              <w:t>• Examines the pixel content inside each detected checkbox.</w:t>
            </w:r>
          </w:p>
          <w:p w14:paraId="5170856B" w14:textId="77777777" w:rsidR="00E83A89" w:rsidRDefault="00000000">
            <w:pPr>
              <w:spacing w:after="0" w:line="240" w:lineRule="auto"/>
            </w:pPr>
            <w:r>
              <w:t>• Applies morphological operations to clean up noise.</w:t>
            </w:r>
          </w:p>
          <w:p w14:paraId="64BB4C23" w14:textId="77777777" w:rsidR="00E83A89" w:rsidRDefault="00000000">
            <w:pPr>
              <w:spacing w:after="0" w:line="240" w:lineRule="auto"/>
            </w:pPr>
            <w:r>
              <w:t>• Calculates the ratio of filled pixels to total pixels.</w:t>
            </w:r>
          </w:p>
          <w:p w14:paraId="0064B4A2" w14:textId="77777777" w:rsidR="00E83A89" w:rsidRDefault="00000000">
            <w:pPr>
              <w:spacing w:after="0" w:line="240" w:lineRule="auto"/>
            </w:pPr>
            <w:r>
              <w:lastRenderedPageBreak/>
              <w:t>• Focuses on the center region where check marks typically appear</w:t>
            </w:r>
          </w:p>
        </w:tc>
      </w:tr>
      <w:tr w:rsidR="00E83A89" w14:paraId="6FF6E273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9042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10F7" w14:textId="77777777" w:rsidR="00E83A89" w:rsidRDefault="00E83A89">
            <w:pPr>
              <w:spacing w:after="0" w:line="240" w:lineRule="auto"/>
            </w:pPr>
          </w:p>
          <w:p w14:paraId="28B9972B" w14:textId="77777777" w:rsidR="00E83A89" w:rsidRDefault="00E83A89">
            <w:pPr>
              <w:spacing w:after="0" w:line="240" w:lineRule="auto"/>
            </w:pPr>
          </w:p>
          <w:p w14:paraId="72E91261" w14:textId="77777777" w:rsidR="00E83A89" w:rsidRDefault="00000000">
            <w:pPr>
              <w:spacing w:after="0" w:line="240" w:lineRule="auto"/>
            </w:pPr>
            <w:proofErr w:type="spellStart"/>
            <w:r>
              <w:t>visualize_text_and_checkboxes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FCB2" w14:textId="77777777" w:rsidR="00E83A89" w:rsidRDefault="00000000">
            <w:pPr>
              <w:spacing w:after="0" w:line="240" w:lineRule="auto"/>
            </w:pPr>
            <w:r>
              <w:t>• Creates a visual output showing the detection results.</w:t>
            </w:r>
          </w:p>
          <w:p w14:paraId="40553F03" w14:textId="77777777" w:rsidR="00E83A89" w:rsidRDefault="00000000">
            <w:pPr>
              <w:spacing w:after="0" w:line="240" w:lineRule="auto"/>
            </w:pPr>
            <w:r>
              <w:t>• Draws blue rectangles around identified text fields.</w:t>
            </w:r>
          </w:p>
          <w:p w14:paraId="215F23CB" w14:textId="77777777" w:rsidR="00E83A89" w:rsidRDefault="00000000">
            <w:pPr>
              <w:spacing w:after="0" w:line="240" w:lineRule="auto"/>
            </w:pPr>
            <w:r>
              <w:t>• Marks unchecked boxes in yellow with an "X".</w:t>
            </w:r>
          </w:p>
          <w:p w14:paraId="59ECE415" w14:textId="77777777" w:rsidR="00E83A89" w:rsidRDefault="00000000">
            <w:pPr>
              <w:spacing w:after="0" w:line="240" w:lineRule="auto"/>
            </w:pPr>
            <w:r>
              <w:t>• Highlights checked boxes in green with a checkmark symbol</w:t>
            </w:r>
          </w:p>
        </w:tc>
      </w:tr>
      <w:tr w:rsidR="00E83A89" w14:paraId="641E040D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5A66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AE860" w14:textId="77777777" w:rsidR="00E83A89" w:rsidRDefault="00000000">
            <w:pPr>
              <w:spacing w:after="0" w:line="240" w:lineRule="auto"/>
            </w:pPr>
            <w:proofErr w:type="spellStart"/>
            <w:r>
              <w:t>update_json_with_results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8550" w14:textId="77777777" w:rsidR="00E83A89" w:rsidRDefault="00000000">
            <w:pPr>
              <w:spacing w:after="0" w:line="240" w:lineRule="auto"/>
            </w:pPr>
            <w:r>
              <w:t>• Final step that updates the JSON data structure.</w:t>
            </w:r>
          </w:p>
          <w:p w14:paraId="4D24311E" w14:textId="77777777" w:rsidR="00E83A89" w:rsidRDefault="00000000">
            <w:pPr>
              <w:spacing w:after="0" w:line="240" w:lineRule="auto"/>
            </w:pPr>
            <w:r>
              <w:t>• Records which checkboxes were checked for each field</w:t>
            </w:r>
          </w:p>
          <w:p w14:paraId="007D2AB0" w14:textId="77777777" w:rsidR="00E83A89" w:rsidRDefault="00000000">
            <w:pPr>
              <w:spacing w:after="0" w:line="240" w:lineRule="auto"/>
            </w:pPr>
            <w:r>
              <w:t>• Includes precise position information for each result.</w:t>
            </w:r>
          </w:p>
          <w:p w14:paraId="5CDB4CCC" w14:textId="77777777" w:rsidR="00E83A89" w:rsidRDefault="00000000">
            <w:pPr>
              <w:spacing w:after="0" w:line="240" w:lineRule="auto"/>
            </w:pPr>
            <w:r>
              <w:t>• Formats everything for downstream processing or storage</w:t>
            </w:r>
          </w:p>
        </w:tc>
      </w:tr>
      <w:tr w:rsidR="00E83A89" w14:paraId="51E180A9" w14:textId="77777777">
        <w:tblPrEx>
          <w:tblCellMar>
            <w:top w:w="0" w:type="dxa"/>
            <w:bottom w:w="0" w:type="dxa"/>
          </w:tblCellMar>
        </w:tblPrEx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E5923" w14:textId="77777777" w:rsidR="00E83A89" w:rsidRDefault="00E83A89">
            <w:pPr>
              <w:spacing w:after="0" w:line="240" w:lineRule="auto"/>
            </w:pP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7B90" w14:textId="77777777" w:rsidR="00E83A89" w:rsidRDefault="00E83A89">
            <w:pPr>
              <w:spacing w:after="0" w:line="240" w:lineRule="auto"/>
            </w:pP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3A39" w14:textId="77777777" w:rsidR="00E83A89" w:rsidRDefault="00E83A89">
            <w:pPr>
              <w:spacing w:after="0" w:line="240" w:lineRule="auto"/>
            </w:pPr>
          </w:p>
        </w:tc>
      </w:tr>
    </w:tbl>
    <w:p w14:paraId="5311B939" w14:textId="77777777" w:rsidR="00E83A89" w:rsidRDefault="00E83A89"/>
    <w:sectPr w:rsidR="00E83A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9CFCE" w14:textId="77777777" w:rsidR="00B23305" w:rsidRDefault="00B23305">
      <w:pPr>
        <w:spacing w:after="0" w:line="240" w:lineRule="auto"/>
      </w:pPr>
      <w:r>
        <w:separator/>
      </w:r>
    </w:p>
  </w:endnote>
  <w:endnote w:type="continuationSeparator" w:id="0">
    <w:p w14:paraId="5267514E" w14:textId="77777777" w:rsidR="00B23305" w:rsidRDefault="00B2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A555C" w14:textId="77777777" w:rsidR="00B23305" w:rsidRDefault="00B233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E9347A" w14:textId="77777777" w:rsidR="00B23305" w:rsidRDefault="00B23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3A89"/>
    <w:rsid w:val="00332CA2"/>
    <w:rsid w:val="004C4991"/>
    <w:rsid w:val="00B23305"/>
    <w:rsid w:val="00E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25E4"/>
  <w15:docId w15:val="{2B8B4A47-8A34-4FA1-8BE4-86D44437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Hasnain</dc:creator>
  <dc:description/>
  <cp:lastModifiedBy>Syed Hasnain</cp:lastModifiedBy>
  <cp:revision>2</cp:revision>
  <dcterms:created xsi:type="dcterms:W3CDTF">2025-02-27T11:53:00Z</dcterms:created>
  <dcterms:modified xsi:type="dcterms:W3CDTF">2025-02-27T11:53:00Z</dcterms:modified>
</cp:coreProperties>
</file>